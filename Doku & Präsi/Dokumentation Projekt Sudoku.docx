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F26" w:rsidRDefault="00017F26" w:rsidP="00017F26">
      <w:pPr>
        <w:jc w:val="center"/>
        <w:rPr>
          <w:rFonts w:asciiTheme="majorHAnsi" w:hAnsiTheme="majorHAnsi" w:cstheme="majorHAnsi"/>
          <w:b/>
          <w:sz w:val="56"/>
          <w:szCs w:val="56"/>
        </w:rPr>
      </w:pPr>
      <w:r w:rsidRPr="00017F26">
        <w:rPr>
          <w:rFonts w:asciiTheme="majorHAnsi" w:hAnsiTheme="majorHAnsi" w:cstheme="majorHAnsi"/>
          <w:b/>
          <w:sz w:val="56"/>
          <w:szCs w:val="56"/>
        </w:rPr>
        <w:t>Sudoku</w:t>
      </w:r>
      <w:r>
        <w:rPr>
          <w:rFonts w:asciiTheme="majorHAnsi" w:hAnsiTheme="majorHAnsi" w:cstheme="majorHAnsi"/>
          <w:b/>
          <w:sz w:val="56"/>
          <w:szCs w:val="56"/>
        </w:rPr>
        <w:t xml:space="preserve"> Projekt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880895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1D5E" w:rsidRDefault="00CB1D5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CB1D5E" w:rsidRDefault="00CB1D5E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4731" w:history="1">
            <w:r w:rsidRPr="00B966B5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_Toc479764731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1D5E" w:rsidRDefault="00D4073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9764732" w:history="1">
            <w:r w:rsidR="00CB1D5E" w:rsidRPr="00B966B5">
              <w:rPr>
                <w:rStyle w:val="Hyperlink"/>
                <w:noProof/>
              </w:rPr>
              <w:t>Arbeitskonzept</w:t>
            </w:r>
            <w:r w:rsidR="00CB1D5E">
              <w:rPr>
                <w:noProof/>
                <w:webHidden/>
              </w:rPr>
              <w:tab/>
            </w:r>
            <w:r w:rsidR="00CB1D5E">
              <w:rPr>
                <w:noProof/>
                <w:webHidden/>
              </w:rPr>
              <w:fldChar w:fldCharType="begin"/>
            </w:r>
            <w:r w:rsidR="00CB1D5E">
              <w:rPr>
                <w:noProof/>
                <w:webHidden/>
              </w:rPr>
              <w:instrText xml:space="preserve"> PAGEREF _Toc479764732 \h </w:instrText>
            </w:r>
            <w:r w:rsidR="00CB1D5E">
              <w:rPr>
                <w:noProof/>
                <w:webHidden/>
              </w:rPr>
            </w:r>
            <w:r w:rsidR="00CB1D5E">
              <w:rPr>
                <w:noProof/>
                <w:webHidden/>
              </w:rPr>
              <w:fldChar w:fldCharType="separate"/>
            </w:r>
            <w:r w:rsidR="00CB1D5E">
              <w:rPr>
                <w:noProof/>
                <w:webHidden/>
              </w:rPr>
              <w:t>2</w:t>
            </w:r>
            <w:r w:rsidR="00CB1D5E">
              <w:rPr>
                <w:noProof/>
                <w:webHidden/>
              </w:rPr>
              <w:fldChar w:fldCharType="end"/>
            </w:r>
          </w:hyperlink>
        </w:p>
        <w:p w:rsidR="00CB1D5E" w:rsidRDefault="00D4073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9764733" w:history="1">
            <w:r w:rsidR="00CB1D5E" w:rsidRPr="00B966B5">
              <w:rPr>
                <w:rStyle w:val="Hyperlink"/>
                <w:noProof/>
              </w:rPr>
              <w:t>Verwendete Programmmuster</w:t>
            </w:r>
            <w:r w:rsidR="00CB1D5E">
              <w:rPr>
                <w:noProof/>
                <w:webHidden/>
              </w:rPr>
              <w:tab/>
            </w:r>
            <w:r w:rsidR="00CB1D5E">
              <w:rPr>
                <w:noProof/>
                <w:webHidden/>
              </w:rPr>
              <w:fldChar w:fldCharType="begin"/>
            </w:r>
            <w:r w:rsidR="00CB1D5E">
              <w:rPr>
                <w:noProof/>
                <w:webHidden/>
              </w:rPr>
              <w:instrText xml:space="preserve"> PAGEREF _Toc479764733 \h </w:instrText>
            </w:r>
            <w:r w:rsidR="00CB1D5E">
              <w:rPr>
                <w:noProof/>
                <w:webHidden/>
              </w:rPr>
            </w:r>
            <w:r w:rsidR="00CB1D5E">
              <w:rPr>
                <w:noProof/>
                <w:webHidden/>
              </w:rPr>
              <w:fldChar w:fldCharType="separate"/>
            </w:r>
            <w:r w:rsidR="00CB1D5E">
              <w:rPr>
                <w:noProof/>
                <w:webHidden/>
              </w:rPr>
              <w:t>2</w:t>
            </w:r>
            <w:r w:rsidR="00CB1D5E">
              <w:rPr>
                <w:noProof/>
                <w:webHidden/>
              </w:rPr>
              <w:fldChar w:fldCharType="end"/>
            </w:r>
          </w:hyperlink>
        </w:p>
        <w:p w:rsidR="00CB1D5E" w:rsidRDefault="00D4073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9764734" w:history="1">
            <w:r w:rsidR="00CB1D5E" w:rsidRPr="00B966B5">
              <w:rPr>
                <w:rStyle w:val="Hyperlink"/>
                <w:noProof/>
              </w:rPr>
              <w:t>Struktur der SW</w:t>
            </w:r>
            <w:r w:rsidR="00CB1D5E">
              <w:rPr>
                <w:noProof/>
                <w:webHidden/>
              </w:rPr>
              <w:tab/>
            </w:r>
            <w:r w:rsidR="00CB1D5E">
              <w:rPr>
                <w:noProof/>
                <w:webHidden/>
              </w:rPr>
              <w:fldChar w:fldCharType="begin"/>
            </w:r>
            <w:r w:rsidR="00CB1D5E">
              <w:rPr>
                <w:noProof/>
                <w:webHidden/>
              </w:rPr>
              <w:instrText xml:space="preserve"> PAGEREF _Toc479764734 \h </w:instrText>
            </w:r>
            <w:r w:rsidR="00CB1D5E">
              <w:rPr>
                <w:noProof/>
                <w:webHidden/>
              </w:rPr>
            </w:r>
            <w:r w:rsidR="00CB1D5E">
              <w:rPr>
                <w:noProof/>
                <w:webHidden/>
              </w:rPr>
              <w:fldChar w:fldCharType="separate"/>
            </w:r>
            <w:r w:rsidR="00CB1D5E">
              <w:rPr>
                <w:noProof/>
                <w:webHidden/>
              </w:rPr>
              <w:t>2</w:t>
            </w:r>
            <w:r w:rsidR="00CB1D5E">
              <w:rPr>
                <w:noProof/>
                <w:webHidden/>
              </w:rPr>
              <w:fldChar w:fldCharType="end"/>
            </w:r>
          </w:hyperlink>
        </w:p>
        <w:p w:rsidR="00CB1D5E" w:rsidRDefault="00D4073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9764735" w:history="1">
            <w:r w:rsidR="00CB1D5E" w:rsidRPr="00B966B5">
              <w:rPr>
                <w:rStyle w:val="Hyperlink"/>
                <w:noProof/>
              </w:rPr>
              <w:t>Automatischer Löser</w:t>
            </w:r>
            <w:r w:rsidR="00CB1D5E">
              <w:rPr>
                <w:noProof/>
                <w:webHidden/>
              </w:rPr>
              <w:tab/>
            </w:r>
            <w:r w:rsidR="00CB1D5E">
              <w:rPr>
                <w:noProof/>
                <w:webHidden/>
              </w:rPr>
              <w:fldChar w:fldCharType="begin"/>
            </w:r>
            <w:r w:rsidR="00CB1D5E">
              <w:rPr>
                <w:noProof/>
                <w:webHidden/>
              </w:rPr>
              <w:instrText xml:space="preserve"> PAGEREF _Toc479764735 \h </w:instrText>
            </w:r>
            <w:r w:rsidR="00CB1D5E">
              <w:rPr>
                <w:noProof/>
                <w:webHidden/>
              </w:rPr>
            </w:r>
            <w:r w:rsidR="00CB1D5E">
              <w:rPr>
                <w:noProof/>
                <w:webHidden/>
              </w:rPr>
              <w:fldChar w:fldCharType="separate"/>
            </w:r>
            <w:r w:rsidR="00CB1D5E">
              <w:rPr>
                <w:noProof/>
                <w:webHidden/>
              </w:rPr>
              <w:t>2</w:t>
            </w:r>
            <w:r w:rsidR="00CB1D5E">
              <w:rPr>
                <w:noProof/>
                <w:webHidden/>
              </w:rPr>
              <w:fldChar w:fldCharType="end"/>
            </w:r>
          </w:hyperlink>
        </w:p>
        <w:p w:rsidR="00CB1D5E" w:rsidRDefault="00D4073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9764736" w:history="1">
            <w:r w:rsidR="00CB1D5E" w:rsidRPr="00B966B5">
              <w:rPr>
                <w:rStyle w:val="Hyperlink"/>
                <w:noProof/>
              </w:rPr>
              <w:t>Benutzerdokumentation</w:t>
            </w:r>
            <w:r w:rsidR="00CB1D5E">
              <w:rPr>
                <w:noProof/>
                <w:webHidden/>
              </w:rPr>
              <w:tab/>
            </w:r>
            <w:r w:rsidR="00CB1D5E">
              <w:rPr>
                <w:noProof/>
                <w:webHidden/>
              </w:rPr>
              <w:fldChar w:fldCharType="begin"/>
            </w:r>
            <w:r w:rsidR="00CB1D5E">
              <w:rPr>
                <w:noProof/>
                <w:webHidden/>
              </w:rPr>
              <w:instrText xml:space="preserve"> PAGEREF _Toc479764736 \h </w:instrText>
            </w:r>
            <w:r w:rsidR="00CB1D5E">
              <w:rPr>
                <w:noProof/>
                <w:webHidden/>
              </w:rPr>
            </w:r>
            <w:r w:rsidR="00CB1D5E">
              <w:rPr>
                <w:noProof/>
                <w:webHidden/>
              </w:rPr>
              <w:fldChar w:fldCharType="separate"/>
            </w:r>
            <w:r w:rsidR="00CB1D5E">
              <w:rPr>
                <w:noProof/>
                <w:webHidden/>
              </w:rPr>
              <w:t>2</w:t>
            </w:r>
            <w:r w:rsidR="00CB1D5E">
              <w:rPr>
                <w:noProof/>
                <w:webHidden/>
              </w:rPr>
              <w:fldChar w:fldCharType="end"/>
            </w:r>
          </w:hyperlink>
        </w:p>
        <w:p w:rsidR="00CB1D5E" w:rsidRDefault="00D4073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9764737" w:history="1">
            <w:r w:rsidR="00CB1D5E" w:rsidRPr="00B966B5">
              <w:rPr>
                <w:rStyle w:val="Hyperlink"/>
                <w:noProof/>
              </w:rPr>
              <w:t>Zeitplan:</w:t>
            </w:r>
            <w:r w:rsidR="00CB1D5E">
              <w:rPr>
                <w:noProof/>
                <w:webHidden/>
              </w:rPr>
              <w:tab/>
            </w:r>
            <w:r w:rsidR="00CB1D5E">
              <w:rPr>
                <w:noProof/>
                <w:webHidden/>
              </w:rPr>
              <w:fldChar w:fldCharType="begin"/>
            </w:r>
            <w:r w:rsidR="00CB1D5E">
              <w:rPr>
                <w:noProof/>
                <w:webHidden/>
              </w:rPr>
              <w:instrText xml:space="preserve"> PAGEREF _Toc479764737 \h </w:instrText>
            </w:r>
            <w:r w:rsidR="00CB1D5E">
              <w:rPr>
                <w:noProof/>
                <w:webHidden/>
              </w:rPr>
            </w:r>
            <w:r w:rsidR="00CB1D5E">
              <w:rPr>
                <w:noProof/>
                <w:webHidden/>
              </w:rPr>
              <w:fldChar w:fldCharType="separate"/>
            </w:r>
            <w:r w:rsidR="00CB1D5E">
              <w:rPr>
                <w:noProof/>
                <w:webHidden/>
              </w:rPr>
              <w:t>4</w:t>
            </w:r>
            <w:r w:rsidR="00CB1D5E">
              <w:rPr>
                <w:noProof/>
                <w:webHidden/>
              </w:rPr>
              <w:fldChar w:fldCharType="end"/>
            </w:r>
          </w:hyperlink>
        </w:p>
        <w:p w:rsidR="00CB1D5E" w:rsidRDefault="00D40734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9764738" w:history="1">
            <w:r w:rsidR="00CB1D5E" w:rsidRPr="00B966B5">
              <w:rPr>
                <w:rStyle w:val="Hyperlink"/>
                <w:noProof/>
              </w:rPr>
              <w:t>Quellen</w:t>
            </w:r>
            <w:r w:rsidR="00CB1D5E">
              <w:rPr>
                <w:noProof/>
                <w:webHidden/>
              </w:rPr>
              <w:tab/>
            </w:r>
            <w:r w:rsidR="00CB1D5E">
              <w:rPr>
                <w:noProof/>
                <w:webHidden/>
              </w:rPr>
              <w:fldChar w:fldCharType="begin"/>
            </w:r>
            <w:r w:rsidR="00CB1D5E">
              <w:rPr>
                <w:noProof/>
                <w:webHidden/>
              </w:rPr>
              <w:instrText xml:space="preserve"> PAGEREF _Toc479764738 \h </w:instrText>
            </w:r>
            <w:r w:rsidR="00CB1D5E">
              <w:rPr>
                <w:noProof/>
                <w:webHidden/>
              </w:rPr>
            </w:r>
            <w:r w:rsidR="00CB1D5E">
              <w:rPr>
                <w:noProof/>
                <w:webHidden/>
              </w:rPr>
              <w:fldChar w:fldCharType="separate"/>
            </w:r>
            <w:r w:rsidR="00CB1D5E">
              <w:rPr>
                <w:noProof/>
                <w:webHidden/>
              </w:rPr>
              <w:t>5</w:t>
            </w:r>
            <w:r w:rsidR="00CB1D5E">
              <w:rPr>
                <w:noProof/>
                <w:webHidden/>
              </w:rPr>
              <w:fldChar w:fldCharType="end"/>
            </w:r>
          </w:hyperlink>
        </w:p>
        <w:p w:rsidR="00CB1D5E" w:rsidRDefault="00CB1D5E">
          <w:r>
            <w:rPr>
              <w:b/>
              <w:bCs/>
              <w:lang w:val="de-DE"/>
            </w:rPr>
            <w:fldChar w:fldCharType="end"/>
          </w:r>
        </w:p>
      </w:sdtContent>
    </w:sdt>
    <w:p w:rsidR="00CB1D5E" w:rsidRPr="00017F26" w:rsidRDefault="00CB1D5E" w:rsidP="00017F26">
      <w:pPr>
        <w:jc w:val="center"/>
        <w:rPr>
          <w:rFonts w:asciiTheme="majorHAnsi" w:hAnsiTheme="majorHAnsi" w:cstheme="majorHAnsi"/>
          <w:b/>
          <w:sz w:val="56"/>
          <w:szCs w:val="56"/>
        </w:rPr>
      </w:pPr>
    </w:p>
    <w:p w:rsidR="00433443" w:rsidRDefault="00D01D79" w:rsidP="00977308">
      <w:pPr>
        <w:pStyle w:val="berschrift1"/>
      </w:pPr>
      <w:bookmarkStart w:id="0" w:name="_Toc479764731"/>
      <w:r>
        <w:t>Einleitung</w:t>
      </w:r>
      <w:bookmarkEnd w:id="0"/>
      <w:r>
        <w:t xml:space="preserve"> </w:t>
      </w:r>
    </w:p>
    <w:p w:rsidR="00977308" w:rsidRPr="00D83E41" w:rsidRDefault="00977308" w:rsidP="00977308">
      <w:pPr>
        <w:rPr>
          <w:b/>
        </w:rPr>
      </w:pPr>
      <w:r w:rsidRPr="00D83E41">
        <w:rPr>
          <w:b/>
        </w:rPr>
        <w:t>Die Ausgangssituation</w:t>
      </w:r>
      <w:r w:rsidR="001A5D32" w:rsidRPr="00D83E41">
        <w:rPr>
          <w:b/>
        </w:rPr>
        <w:t>:</w:t>
      </w:r>
    </w:p>
    <w:p w:rsidR="001A5D32" w:rsidRDefault="001A5D32" w:rsidP="00977308">
      <w:r>
        <w:t>Aufgabenstellung ist die Entwicklung eines Sudoku Spiels.</w:t>
      </w:r>
    </w:p>
    <w:p w:rsidR="001A5D32" w:rsidRPr="00D83E41" w:rsidRDefault="001A5D32" w:rsidP="00977308">
      <w:pPr>
        <w:rPr>
          <w:color w:val="FF0000"/>
        </w:rPr>
      </w:pPr>
      <w:r w:rsidRPr="00D83E41">
        <w:rPr>
          <w:color w:val="FF0000"/>
        </w:rPr>
        <w:t xml:space="preserve">Dies </w:t>
      </w:r>
      <w:r w:rsidR="00D83E41" w:rsidRPr="00D83E41">
        <w:rPr>
          <w:color w:val="FF0000"/>
        </w:rPr>
        <w:t>soll</w:t>
      </w:r>
      <w:r w:rsidRPr="00D83E41">
        <w:rPr>
          <w:color w:val="FF0000"/>
        </w:rPr>
        <w:t xml:space="preserve"> anhand des </w:t>
      </w:r>
      <w:proofErr w:type="spellStart"/>
      <w:r w:rsidRPr="00D83E41">
        <w:rPr>
          <w:color w:val="FF0000"/>
        </w:rPr>
        <w:t>S</w:t>
      </w:r>
      <w:r w:rsidR="00C818CA">
        <w:rPr>
          <w:color w:val="FF0000"/>
        </w:rPr>
        <w:t>c</w:t>
      </w:r>
      <w:r w:rsidRPr="00D83E41">
        <w:rPr>
          <w:color w:val="FF0000"/>
        </w:rPr>
        <w:t>rum</w:t>
      </w:r>
      <w:proofErr w:type="spellEnd"/>
      <w:r w:rsidRPr="00D83E41">
        <w:rPr>
          <w:color w:val="FF0000"/>
        </w:rPr>
        <w:t xml:space="preserve"> Vorgehens ausgeführt. Den Überblick und die Entwicklungsschritte </w:t>
      </w:r>
      <w:r w:rsidR="00D83E41" w:rsidRPr="00D83E41">
        <w:rPr>
          <w:color w:val="FF0000"/>
        </w:rPr>
        <w:t xml:space="preserve">werden in unserem Team </w:t>
      </w:r>
      <w:r w:rsidRPr="00D83E41">
        <w:rPr>
          <w:color w:val="FF0000"/>
        </w:rPr>
        <w:t xml:space="preserve">via </w:t>
      </w:r>
      <w:proofErr w:type="spellStart"/>
      <w:r w:rsidRPr="00D83E41">
        <w:rPr>
          <w:color w:val="FF0000"/>
        </w:rPr>
        <w:t>GitHub</w:t>
      </w:r>
      <w:proofErr w:type="spellEnd"/>
      <w:r w:rsidRPr="00D83E41">
        <w:rPr>
          <w:color w:val="FF0000"/>
        </w:rPr>
        <w:t xml:space="preserve"> immer auf dem Laufenden gehalten.</w:t>
      </w:r>
    </w:p>
    <w:p w:rsidR="001A5D32" w:rsidRDefault="00D40734" w:rsidP="00977308">
      <w:hyperlink r:id="rId8" w:history="1">
        <w:r w:rsidR="001A5D32" w:rsidRPr="001E59CD">
          <w:rPr>
            <w:rStyle w:val="Hyperlink"/>
          </w:rPr>
          <w:t>https://github.com/Injodikaran/Sudoku/projects/1</w:t>
        </w:r>
      </w:hyperlink>
    </w:p>
    <w:p w:rsidR="001A5D32" w:rsidRPr="00D83E41" w:rsidRDefault="001A5D32" w:rsidP="001A5D32">
      <w:pPr>
        <w:rPr>
          <w:b/>
        </w:rPr>
      </w:pPr>
      <w:r w:rsidRPr="00D83E41">
        <w:rPr>
          <w:b/>
        </w:rPr>
        <w:t>Rahmenbedingungen</w:t>
      </w:r>
      <w:r w:rsidR="00D83E41">
        <w:rPr>
          <w:b/>
        </w:rPr>
        <w:t xml:space="preserve"> die vorgegeben waren</w:t>
      </w:r>
      <w:r w:rsidRPr="00D83E41">
        <w:rPr>
          <w:b/>
        </w:rPr>
        <w:t>:</w:t>
      </w:r>
    </w:p>
    <w:p w:rsidR="001A5D32" w:rsidRDefault="001A5D32" w:rsidP="00D83E41">
      <w:pPr>
        <w:pStyle w:val="Listenabsatz"/>
        <w:numPr>
          <w:ilvl w:val="0"/>
          <w:numId w:val="1"/>
        </w:numPr>
      </w:pPr>
      <w:r>
        <w:t>Das Spiel muss definiert werden kö</w:t>
      </w:r>
      <w:r w:rsidR="00C818CA">
        <w:t>nnen z.B. als JASON-</w:t>
      </w:r>
      <w:r w:rsidR="00C818CA" w:rsidRPr="00C818CA">
        <w:t>File,</w:t>
      </w:r>
      <w:r w:rsidRPr="00C818CA">
        <w:t xml:space="preserve"> welche </w:t>
      </w:r>
      <w:r>
        <w:t xml:space="preserve">die Spielfeldgrösse, die Felder </w:t>
      </w:r>
      <w:r w:rsidR="00D83E41">
        <w:t>und evtl. die Lösung definieren.</w:t>
      </w:r>
    </w:p>
    <w:p w:rsidR="001A5D32" w:rsidRDefault="001A5D32" w:rsidP="00D83E41">
      <w:pPr>
        <w:pStyle w:val="Listenabsatz"/>
        <w:numPr>
          <w:ilvl w:val="0"/>
          <w:numId w:val="1"/>
        </w:numPr>
      </w:pPr>
      <w:r>
        <w:t xml:space="preserve">Es soll </w:t>
      </w:r>
      <w:r w:rsidR="00D83E41">
        <w:t>ein Spiel eingelesen und angezeigt werden können. Die Lösung soll mitten im Spielverlauf angezeigt werden können.</w:t>
      </w:r>
    </w:p>
    <w:p w:rsidR="00D83E41" w:rsidRDefault="00D83E41" w:rsidP="00D83E41">
      <w:pPr>
        <w:pStyle w:val="Listenabsatz"/>
        <w:numPr>
          <w:ilvl w:val="0"/>
          <w:numId w:val="1"/>
        </w:numPr>
      </w:pPr>
      <w:r>
        <w:t>Nach dem Ersten Klicken eines Feldes soll die Zeitmessung starten.</w:t>
      </w:r>
    </w:p>
    <w:p w:rsidR="00D83E41" w:rsidRDefault="00D83E41" w:rsidP="00D83E41">
      <w:pPr>
        <w:pStyle w:val="Listenabsatz"/>
        <w:numPr>
          <w:ilvl w:val="0"/>
          <w:numId w:val="1"/>
        </w:numPr>
      </w:pPr>
      <w:r>
        <w:t xml:space="preserve">Die Eingaben sollen Rückgängig gemacht werden können. </w:t>
      </w:r>
    </w:p>
    <w:p w:rsidR="00D83E41" w:rsidRDefault="00D83E41" w:rsidP="00D83E41">
      <w:pPr>
        <w:pStyle w:val="Listenabsatz"/>
        <w:numPr>
          <w:ilvl w:val="0"/>
          <w:numId w:val="1"/>
        </w:numPr>
      </w:pPr>
      <w:r>
        <w:t xml:space="preserve">Die Eingaben können jederzeit auf Fehler hin untersucht werden und angezeigt werden. Die Falschen stellen sollten rot dargestellt werden. </w:t>
      </w:r>
    </w:p>
    <w:p w:rsidR="00D83E41" w:rsidRDefault="00D83E41" w:rsidP="00D83E41">
      <w:pPr>
        <w:pStyle w:val="Listenabsatz"/>
        <w:numPr>
          <w:ilvl w:val="0"/>
          <w:numId w:val="1"/>
        </w:numPr>
      </w:pPr>
      <w:r>
        <w:t>Das Spiel kann jederzeit neu gestartet werden.</w:t>
      </w:r>
    </w:p>
    <w:p w:rsidR="00D83E41" w:rsidRDefault="00D83E41" w:rsidP="00D83E41">
      <w:pPr>
        <w:pStyle w:val="Listenabsatz"/>
        <w:numPr>
          <w:ilvl w:val="0"/>
          <w:numId w:val="1"/>
        </w:numPr>
      </w:pPr>
      <w:r>
        <w:t xml:space="preserve">Der Aktuelle Zustand des Spiels kann gespeichert werden </w:t>
      </w:r>
    </w:p>
    <w:p w:rsidR="00D83E41" w:rsidRDefault="00D83E41" w:rsidP="00D83E41">
      <w:pPr>
        <w:pStyle w:val="Listenabsatz"/>
        <w:numPr>
          <w:ilvl w:val="0"/>
          <w:numId w:val="1"/>
        </w:numPr>
      </w:pPr>
      <w:r>
        <w:t>Ein Automatischer Löser soll implementiert werden.</w:t>
      </w:r>
    </w:p>
    <w:p w:rsidR="001A5D32" w:rsidRDefault="00D83E41" w:rsidP="00977308">
      <w:pPr>
        <w:pStyle w:val="Listenabsatz"/>
        <w:numPr>
          <w:ilvl w:val="0"/>
          <w:numId w:val="1"/>
        </w:numPr>
      </w:pPr>
      <w:r>
        <w:t>Es soll die Möglichkeit geben Zahlen in Hilfsfelder zu notieren.</w:t>
      </w:r>
    </w:p>
    <w:p w:rsidR="00211BB6" w:rsidRDefault="00211BB6" w:rsidP="00977308">
      <w:pPr>
        <w:pStyle w:val="Listenabsatz"/>
        <w:numPr>
          <w:ilvl w:val="0"/>
          <w:numId w:val="1"/>
        </w:numPr>
      </w:pPr>
      <w:r>
        <w:t>Das Spiel soll per Maus oder Tastatur bedient werden können.</w:t>
      </w:r>
    </w:p>
    <w:p w:rsidR="00017F26" w:rsidRPr="00017F26" w:rsidRDefault="00977308" w:rsidP="00977308">
      <w:pPr>
        <w:rPr>
          <w:b/>
        </w:rPr>
      </w:pPr>
      <w:r w:rsidRPr="00017F26">
        <w:rPr>
          <w:b/>
        </w:rPr>
        <w:t>B</w:t>
      </w:r>
      <w:r w:rsidR="00D83E41" w:rsidRPr="00017F26">
        <w:rPr>
          <w:b/>
        </w:rPr>
        <w:t>eschreibung der Lösung:</w:t>
      </w:r>
    </w:p>
    <w:p w:rsidR="00D83E41" w:rsidRDefault="00D83E41" w:rsidP="00017F26">
      <w:pPr>
        <w:tabs>
          <w:tab w:val="left" w:pos="1177"/>
        </w:tabs>
      </w:pPr>
      <w:r>
        <w:lastRenderedPageBreak/>
        <w:t xml:space="preserve">Unsere Lösung bietet die vordefinierten Rahmenbedingungen und es wurden zum anderen verschiedene Löser erstellt und getestet. </w:t>
      </w:r>
      <w:r w:rsidR="00017F26">
        <w:t xml:space="preserve"> </w:t>
      </w:r>
      <w:r>
        <w:rPr>
          <w:noProof/>
          <w:lang w:eastAsia="de-CH"/>
        </w:rPr>
        <w:drawing>
          <wp:inline distT="0" distB="0" distL="0" distR="0" wp14:anchorId="62B9BF4E" wp14:editId="0AED0322">
            <wp:extent cx="4118776" cy="3276134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734" cy="32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F26" w:rsidRDefault="00017F26" w:rsidP="00977308">
      <w:r>
        <w:t xml:space="preserve">Über die </w:t>
      </w:r>
      <w:r w:rsidR="00CD5360">
        <w:t>Buttons können</w:t>
      </w:r>
      <w:r>
        <w:t xml:space="preserve"> die jeweiligen Aktion ausgeführt werden.</w:t>
      </w:r>
    </w:p>
    <w:p w:rsidR="00CD5360" w:rsidRDefault="00CD5360" w:rsidP="00977308">
      <w:r>
        <w:t>Das Spiel lädt bei starten das vorhanden File ein um die vorgegebene Spielgrösse zu erstellen.</w:t>
      </w:r>
    </w:p>
    <w:p w:rsidR="00D01D79" w:rsidRDefault="00017F26" w:rsidP="00977308">
      <w:pPr>
        <w:pStyle w:val="berschrift1"/>
      </w:pPr>
      <w:bookmarkStart w:id="1" w:name="_Toc479764732"/>
      <w:r>
        <w:t>Arbeitskonzept</w:t>
      </w:r>
      <w:bookmarkEnd w:id="1"/>
      <w:r w:rsidR="00D01D79">
        <w:t xml:space="preserve"> </w:t>
      </w:r>
    </w:p>
    <w:p w:rsidR="004A6697" w:rsidRPr="004A6697" w:rsidRDefault="004A6697" w:rsidP="004A6697">
      <w:r>
        <w:t xml:space="preserve">Es wurden mit </w:t>
      </w:r>
      <w:proofErr w:type="spellStart"/>
      <w:r>
        <w:t>GitHub</w:t>
      </w:r>
      <w:proofErr w:type="spellEnd"/>
      <w:r>
        <w:t xml:space="preserve"> einzelne Arbeiten wie das Konzipieren des Algorithmus, der Aufbau des GUIs, Zeitfunktion und das einlesen des JSON Files aufgeteilt. Diese Arbeiten wurden auf kleinere Gruppen des Teams Verteilt </w:t>
      </w:r>
      <w:r w:rsidRPr="004A6697">
        <w:rPr>
          <w:color w:val="FF0000"/>
        </w:rPr>
        <w:t>(Mindmap</w:t>
      </w:r>
      <w:r w:rsidR="00017F26">
        <w:rPr>
          <w:color w:val="FF0000"/>
        </w:rPr>
        <w:t xml:space="preserve"> wer was gemacht hat</w:t>
      </w:r>
      <w:r w:rsidRPr="004A6697">
        <w:rPr>
          <w:color w:val="FF0000"/>
        </w:rPr>
        <w:t>)</w:t>
      </w:r>
      <w:r w:rsidR="00017F26">
        <w:rPr>
          <w:color w:val="FF0000"/>
        </w:rPr>
        <w:t xml:space="preserve"> </w:t>
      </w:r>
    </w:p>
    <w:p w:rsidR="00D01D79" w:rsidRDefault="00D01D79" w:rsidP="00977308">
      <w:pPr>
        <w:pStyle w:val="berschrift1"/>
      </w:pPr>
      <w:bookmarkStart w:id="2" w:name="_Toc479764733"/>
      <w:r>
        <w:t>Verwendete Programmmuster</w:t>
      </w:r>
      <w:bookmarkEnd w:id="2"/>
      <w:r>
        <w:t xml:space="preserve"> </w:t>
      </w:r>
    </w:p>
    <w:p w:rsidR="00092DDE" w:rsidRDefault="00092DDE" w:rsidP="00092DDE">
      <w:r w:rsidRPr="00092DDE">
        <w:t xml:space="preserve">Muster: </w:t>
      </w:r>
    </w:p>
    <w:p w:rsidR="00CB1D5E" w:rsidRDefault="00C818CA" w:rsidP="00092D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5pt;height:174.7pt">
            <v:imagedata r:id="rId10" o:title="IC416621"/>
          </v:shape>
        </w:pict>
      </w:r>
    </w:p>
    <w:p w:rsidR="00CB1D5E" w:rsidRPr="00092DDE" w:rsidRDefault="00CB1D5E" w:rsidP="00092DDE">
      <w:r w:rsidRPr="00CB1D5E">
        <w:t>https://msdn.microsoft.com/en-us/library/ff798384.aspx</w:t>
      </w:r>
    </w:p>
    <w:p w:rsidR="00092DDE" w:rsidRPr="00092DDE" w:rsidRDefault="00092DDE" w:rsidP="00092DDE">
      <w:r w:rsidRPr="00092DDE">
        <w:t xml:space="preserve">MVVM wobei bei </w:t>
      </w:r>
      <w:proofErr w:type="spellStart"/>
      <w:r w:rsidRPr="00092DDE">
        <w:t>Javafx</w:t>
      </w:r>
      <w:proofErr w:type="spellEnd"/>
      <w:r w:rsidRPr="00092DDE">
        <w:t xml:space="preserve"> </w:t>
      </w:r>
      <w:r w:rsidR="00977308">
        <w:t>das Muster speziell ergänzt</w:t>
      </w:r>
      <w:r>
        <w:t xml:space="preserve"> (Controller</w:t>
      </w:r>
      <w:r w:rsidRPr="00092DDE">
        <w:t>) wird, um die Beziehungen zu realisieren</w:t>
      </w:r>
      <w:r w:rsidR="004A6697">
        <w:t>.</w:t>
      </w:r>
    </w:p>
    <w:p w:rsidR="00092DDE" w:rsidRDefault="00092DDE"/>
    <w:p w:rsidR="00D01D79" w:rsidRDefault="00D01D79" w:rsidP="00977308">
      <w:pPr>
        <w:pStyle w:val="berschrift1"/>
      </w:pPr>
      <w:bookmarkStart w:id="3" w:name="_Toc479764734"/>
      <w:r>
        <w:t>Struktur der SW</w:t>
      </w:r>
      <w:bookmarkEnd w:id="3"/>
      <w:r>
        <w:t xml:space="preserve"> </w:t>
      </w:r>
    </w:p>
    <w:p w:rsidR="00977308" w:rsidRPr="00977308" w:rsidRDefault="00977308" w:rsidP="00977308">
      <w:r>
        <w:t>Klassendiagramm</w:t>
      </w:r>
    </w:p>
    <w:p w:rsidR="00D01D79" w:rsidRDefault="00D01D79" w:rsidP="00977308">
      <w:pPr>
        <w:pStyle w:val="berschrift1"/>
      </w:pPr>
      <w:bookmarkStart w:id="4" w:name="_Toc479764735"/>
      <w:r>
        <w:t>Automatischer Löser</w:t>
      </w:r>
      <w:bookmarkEnd w:id="4"/>
    </w:p>
    <w:p w:rsidR="00977308" w:rsidRDefault="00977308" w:rsidP="00977308">
      <w:r>
        <w:t xml:space="preserve">Algorithmen 1 2 3 </w:t>
      </w:r>
    </w:p>
    <w:p w:rsidR="00977308" w:rsidRPr="00977308" w:rsidRDefault="00977308" w:rsidP="00977308">
      <w:r w:rsidRPr="00977308">
        <w:t>Welche wurde letztendlich verwendet und warum:</w:t>
      </w:r>
    </w:p>
    <w:p w:rsidR="00D01D79" w:rsidRDefault="00D01D79" w:rsidP="00977308">
      <w:pPr>
        <w:pStyle w:val="berschrift1"/>
      </w:pPr>
      <w:bookmarkStart w:id="5" w:name="_Toc479764736"/>
      <w:r>
        <w:t>Benutzerdokumentation</w:t>
      </w:r>
      <w:bookmarkEnd w:id="5"/>
    </w:p>
    <w:p w:rsidR="00CD5360" w:rsidRDefault="00CB1D5E" w:rsidP="00CD5360">
      <w:r>
        <w:t>Hardware / Software:</w:t>
      </w:r>
    </w:p>
    <w:p w:rsidR="00CD5360" w:rsidRDefault="00CD5360" w:rsidP="00CD5360">
      <w:r>
        <w:t xml:space="preserve">Geschwindigkeit: </w:t>
      </w:r>
    </w:p>
    <w:p w:rsidR="00CD5360" w:rsidRDefault="00CD5360" w:rsidP="00CD5360">
      <w:r>
        <w:t xml:space="preserve">Speichergrösse: </w:t>
      </w:r>
    </w:p>
    <w:p w:rsidR="00CD5360" w:rsidRPr="00977308" w:rsidRDefault="00CD5360" w:rsidP="00CD5360">
      <w:r>
        <w:t>Datentransport in der Software</w:t>
      </w:r>
      <w:r w:rsidR="00CB1D5E">
        <w:t>:</w:t>
      </w:r>
      <w:r>
        <w:t xml:space="preserve"> </w:t>
      </w:r>
    </w:p>
    <w:p w:rsidR="00CD5360" w:rsidRDefault="00CD5360" w:rsidP="00CD5360"/>
    <w:p w:rsidR="00DA0374" w:rsidRDefault="00DA0374" w:rsidP="00CD5360"/>
    <w:p w:rsidR="00DA0374" w:rsidRDefault="00DA0374">
      <w:r>
        <w:br w:type="page"/>
      </w:r>
    </w:p>
    <w:p w:rsidR="00DA0374" w:rsidRPr="00DA0374" w:rsidRDefault="00DA0374" w:rsidP="00CD5360">
      <w:pPr>
        <w:rPr>
          <w:b/>
        </w:rPr>
      </w:pPr>
      <w:r w:rsidRPr="00DA0374">
        <w:rPr>
          <w:b/>
        </w:rPr>
        <w:lastRenderedPageBreak/>
        <w:t>Optionen des Spiels und Navigation:</w:t>
      </w:r>
    </w:p>
    <w:p w:rsidR="0091768B" w:rsidRDefault="00C818CA" w:rsidP="0091768B">
      <w:pPr>
        <w:rPr>
          <w:noProof/>
          <w:lang w:eastAsia="de-CH"/>
        </w:rPr>
      </w:pPr>
      <w:r>
        <w:rPr>
          <w:noProof/>
          <w:lang w:eastAsia="de-CH"/>
        </w:rPr>
        <w:pict>
          <v:shape id="_x0000_i1026" type="#_x0000_t75" style="width:323.05pt;height:254.2pt">
            <v:imagedata r:id="rId11" o:title="New Bitmap Image (2)"/>
          </v:shape>
        </w:pict>
      </w:r>
    </w:p>
    <w:p w:rsidR="00CD5360" w:rsidRPr="00DA0374" w:rsidRDefault="00DA0374" w:rsidP="00CD5360">
      <w:pPr>
        <w:pStyle w:val="Listenabsatz"/>
        <w:numPr>
          <w:ilvl w:val="0"/>
          <w:numId w:val="2"/>
        </w:numPr>
        <w:rPr>
          <w:color w:val="FF0000"/>
        </w:rPr>
      </w:pPr>
      <w:proofErr w:type="spellStart"/>
      <w:r w:rsidRPr="00DA0374">
        <w:rPr>
          <w:color w:val="FF0000"/>
        </w:rPr>
        <w:t>esfWEFRWEF</w:t>
      </w:r>
      <w:proofErr w:type="spellEnd"/>
    </w:p>
    <w:p w:rsidR="00CD5360" w:rsidRPr="00DA0374" w:rsidRDefault="00DA0374" w:rsidP="00CD5360">
      <w:pPr>
        <w:pStyle w:val="Listenabsatz"/>
        <w:numPr>
          <w:ilvl w:val="0"/>
          <w:numId w:val="2"/>
        </w:numPr>
        <w:rPr>
          <w:color w:val="FF0000"/>
        </w:rPr>
      </w:pPr>
      <w:r w:rsidRPr="00DA0374">
        <w:rPr>
          <w:color w:val="FF0000"/>
        </w:rPr>
        <w:t>EWFWEF</w:t>
      </w:r>
    </w:p>
    <w:p w:rsidR="00CD5360" w:rsidRPr="00DA0374" w:rsidRDefault="00DA0374" w:rsidP="00CD5360">
      <w:pPr>
        <w:pStyle w:val="Listenabsatz"/>
        <w:numPr>
          <w:ilvl w:val="0"/>
          <w:numId w:val="2"/>
        </w:numPr>
        <w:rPr>
          <w:color w:val="FF0000"/>
        </w:rPr>
      </w:pPr>
      <w:r w:rsidRPr="00DA0374">
        <w:rPr>
          <w:color w:val="FF0000"/>
        </w:rPr>
        <w:t>WEFWEF</w:t>
      </w:r>
    </w:p>
    <w:p w:rsidR="00CD5360" w:rsidRDefault="00CD5360" w:rsidP="0091768B"/>
    <w:p w:rsidR="00977308" w:rsidRDefault="00977308" w:rsidP="00CD5360">
      <w:pPr>
        <w:pStyle w:val="berschrift1"/>
      </w:pPr>
      <w:bookmarkStart w:id="6" w:name="_Toc479764737"/>
      <w:r>
        <w:t>Zeitplan</w:t>
      </w:r>
      <w:bookmarkEnd w:id="6"/>
    </w:p>
    <w:p w:rsidR="00CD5360" w:rsidRDefault="00CD5360" w:rsidP="00CD5360">
      <w:r>
        <w:t>Eine Grobe Zeit Übersicht um die Abläufe der jeweiligen Prozesse im Überblick zu haben.</w:t>
      </w:r>
    </w:p>
    <w:p w:rsidR="00CD5360" w:rsidRDefault="00CD5360" w:rsidP="00977308"/>
    <w:tbl>
      <w:tblPr>
        <w:tblW w:w="83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3"/>
        <w:gridCol w:w="690"/>
        <w:gridCol w:w="546"/>
        <w:gridCol w:w="690"/>
        <w:gridCol w:w="690"/>
        <w:gridCol w:w="690"/>
        <w:gridCol w:w="546"/>
        <w:gridCol w:w="690"/>
        <w:gridCol w:w="690"/>
        <w:gridCol w:w="690"/>
        <w:gridCol w:w="546"/>
      </w:tblGrid>
      <w:tr w:rsidR="0091768B" w:rsidRPr="0091768B" w:rsidTr="0091768B">
        <w:trPr>
          <w:trHeight w:val="300"/>
        </w:trPr>
        <w:tc>
          <w:tcPr>
            <w:tcW w:w="8361" w:type="dxa"/>
            <w:gridSpan w:val="11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Zeitplan Projekt Sudoku  2017</w:t>
            </w:r>
          </w:p>
        </w:tc>
      </w:tr>
      <w:tr w:rsidR="0091768B" w:rsidRPr="0091768B" w:rsidTr="0091768B">
        <w:trPr>
          <w:trHeight w:val="3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28.02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7.03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14.03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21.03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28.03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4.04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11.04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28.04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26.05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6.06</w:t>
            </w:r>
          </w:p>
        </w:tc>
      </w:tr>
      <w:tr w:rsidR="0091768B" w:rsidRPr="0091768B" w:rsidTr="0091768B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Arbeitsauftrag erhalten: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91768B" w:rsidRPr="0091768B" w:rsidTr="0091768B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Teambildung: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91768B" w:rsidRPr="0091768B" w:rsidTr="0091768B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proofErr w:type="spellStart"/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GitHub</w:t>
            </w:r>
            <w:proofErr w:type="spellEnd"/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 einrichten: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91768B" w:rsidRPr="0091768B" w:rsidTr="0091768B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Arbeitsaufteilung: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91768B" w:rsidRPr="0091768B" w:rsidTr="0091768B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Arbeitsaufträge erledigen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91768B" w:rsidRPr="0091768B" w:rsidTr="0091768B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Komponente überarbeiten: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91768B" w:rsidRPr="0091768B" w:rsidTr="0091768B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Komponente zusammenfügen: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91768B" w:rsidRPr="0091768B" w:rsidTr="0091768B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Dokumentation zusammenstellen: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91768B" w:rsidRPr="0091768B" w:rsidTr="0091768B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lastRenderedPageBreak/>
              <w:t>Präsentation zusammenstellen: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91768B" w:rsidRPr="0091768B" w:rsidTr="0091768B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 xml:space="preserve">Abgabe: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  <w:bookmarkStart w:id="7" w:name="_GoBack"/>
            <w:bookmarkEnd w:id="7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  <w:tr w:rsidR="0091768B" w:rsidRPr="0091768B" w:rsidTr="0091768B">
        <w:trPr>
          <w:trHeight w:val="600"/>
        </w:trPr>
        <w:tc>
          <w:tcPr>
            <w:tcW w:w="189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CH"/>
              </w:rPr>
              <w:t>Präsentation: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91768B" w:rsidRPr="0091768B" w:rsidRDefault="0091768B" w:rsidP="009176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91768B">
              <w:rPr>
                <w:rFonts w:ascii="Calibri" w:eastAsia="Times New Roman" w:hAnsi="Calibri" w:cs="Calibri"/>
                <w:color w:val="000000"/>
                <w:lang w:eastAsia="de-CH"/>
              </w:rPr>
              <w:t> </w:t>
            </w:r>
          </w:p>
        </w:tc>
      </w:tr>
    </w:tbl>
    <w:p w:rsidR="004A6697" w:rsidRDefault="004A6697" w:rsidP="00977308"/>
    <w:p w:rsidR="00D01D79" w:rsidRDefault="00D01D79" w:rsidP="00977308">
      <w:pPr>
        <w:pStyle w:val="berschrift1"/>
      </w:pPr>
      <w:bookmarkStart w:id="8" w:name="_Toc479764738"/>
      <w:r>
        <w:t>Quellen</w:t>
      </w:r>
      <w:bookmarkEnd w:id="8"/>
    </w:p>
    <w:sectPr w:rsidR="00D01D79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F26" w:rsidRDefault="00017F26" w:rsidP="00017F26">
      <w:pPr>
        <w:spacing w:after="0" w:line="240" w:lineRule="auto"/>
      </w:pPr>
      <w:r>
        <w:separator/>
      </w:r>
    </w:p>
  </w:endnote>
  <w:endnote w:type="continuationSeparator" w:id="0">
    <w:p w:rsidR="00017F26" w:rsidRDefault="00017F26" w:rsidP="0001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F26" w:rsidRDefault="00017F26" w:rsidP="00017F26">
    <w:pPr>
      <w:pStyle w:val="Fuzeile"/>
    </w:pPr>
    <w:r>
      <w:t>SWE</w:t>
    </w:r>
    <w:r>
      <w:tab/>
      <w:t>12. April 2017</w:t>
    </w:r>
    <w:r>
      <w:tab/>
      <w:t xml:space="preserve">Seite </w:t>
    </w:r>
    <w:sdt>
      <w:sdtPr>
        <w:id w:val="-38935227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40734" w:rsidRPr="00D40734">
          <w:rPr>
            <w:noProof/>
            <w:lang w:val="de-DE"/>
          </w:rPr>
          <w:t>5</w:t>
        </w:r>
        <w:r>
          <w:fldChar w:fldCharType="end"/>
        </w:r>
      </w:sdtContent>
    </w:sdt>
  </w:p>
  <w:p w:rsidR="00017F26" w:rsidRDefault="00017F26" w:rsidP="00017F26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F26" w:rsidRDefault="00017F26" w:rsidP="00017F26">
      <w:pPr>
        <w:spacing w:after="0" w:line="240" w:lineRule="auto"/>
      </w:pPr>
      <w:r>
        <w:separator/>
      </w:r>
    </w:p>
  </w:footnote>
  <w:footnote w:type="continuationSeparator" w:id="0">
    <w:p w:rsidR="00017F26" w:rsidRDefault="00017F26" w:rsidP="0001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F26" w:rsidRDefault="00017F26">
    <w:pPr>
      <w:pStyle w:val="Kopfzeile"/>
    </w:pPr>
    <w:r>
      <w:t xml:space="preserve">Team </w:t>
    </w:r>
    <w:proofErr w:type="spellStart"/>
    <w:r>
      <w:t>xxxx</w:t>
    </w:r>
    <w:proofErr w:type="spellEnd"/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970"/>
    <w:multiLevelType w:val="hybridMultilevel"/>
    <w:tmpl w:val="C688E63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3C57"/>
    <w:multiLevelType w:val="hybridMultilevel"/>
    <w:tmpl w:val="259E92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B4"/>
    <w:rsid w:val="00017F26"/>
    <w:rsid w:val="00092DDE"/>
    <w:rsid w:val="001710B4"/>
    <w:rsid w:val="001A5D32"/>
    <w:rsid w:val="00211BB6"/>
    <w:rsid w:val="00333401"/>
    <w:rsid w:val="004125EF"/>
    <w:rsid w:val="004A6697"/>
    <w:rsid w:val="007B7241"/>
    <w:rsid w:val="0091768B"/>
    <w:rsid w:val="00977308"/>
    <w:rsid w:val="00C818CA"/>
    <w:rsid w:val="00CB1D5E"/>
    <w:rsid w:val="00CD5360"/>
    <w:rsid w:val="00D01D79"/>
    <w:rsid w:val="00D40734"/>
    <w:rsid w:val="00D83E41"/>
    <w:rsid w:val="00D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3C390D7E"/>
  <w15:chartTrackingRefBased/>
  <w15:docId w15:val="{847B80B0-E9DF-489D-8DC4-5D65A2C8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3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3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1A5D3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D83E4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1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7F26"/>
  </w:style>
  <w:style w:type="paragraph" w:styleId="Fuzeile">
    <w:name w:val="footer"/>
    <w:basedOn w:val="Standard"/>
    <w:link w:val="FuzeileZchn"/>
    <w:uiPriority w:val="99"/>
    <w:unhideWhenUsed/>
    <w:rsid w:val="00017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7F2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1D5E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CB1D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jodikaran/Sudoku/projects/1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0E2BB-6CFC-4AE3-B2AD-4F4BB281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NTB</Company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 Rico</dc:creator>
  <cp:keywords/>
  <dc:description/>
  <cp:lastModifiedBy>Pauli Rico</cp:lastModifiedBy>
  <cp:revision>8</cp:revision>
  <dcterms:created xsi:type="dcterms:W3CDTF">2017-04-04T11:22:00Z</dcterms:created>
  <dcterms:modified xsi:type="dcterms:W3CDTF">2017-04-13T13:20:00Z</dcterms:modified>
</cp:coreProperties>
</file>